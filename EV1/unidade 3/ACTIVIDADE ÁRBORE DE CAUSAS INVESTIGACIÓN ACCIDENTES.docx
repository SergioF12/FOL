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E1" w:rsidRPr="00F7520A" w:rsidRDefault="00395EE1" w:rsidP="00F7520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7520A">
        <w:rPr>
          <w:rFonts w:ascii="Arial" w:hAnsi="Arial" w:cs="Arial"/>
          <w:b/>
          <w:sz w:val="20"/>
          <w:szCs w:val="20"/>
        </w:rPr>
        <w:t>ACTIVIDADE ÁRBORE DE CAUSAS</w:t>
      </w:r>
    </w:p>
    <w:p w:rsidR="00395EE1" w:rsidRPr="00F7520A" w:rsidRDefault="00395EE1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13BF0" w:rsidRPr="00F7520A" w:rsidRDefault="00913BF0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7520A">
        <w:rPr>
          <w:rFonts w:ascii="Arial" w:hAnsi="Arial" w:cs="Arial"/>
          <w:sz w:val="20"/>
          <w:szCs w:val="20"/>
        </w:rPr>
        <w:t>Unha traballadora dunha xestoría debe recoller uns expedientes situados nun</w:t>
      </w:r>
      <w:r w:rsidR="00B011C3" w:rsidRPr="00F7520A">
        <w:rPr>
          <w:rFonts w:ascii="Arial" w:hAnsi="Arial" w:cs="Arial"/>
          <w:sz w:val="20"/>
          <w:szCs w:val="20"/>
        </w:rPr>
        <w:t>has</w:t>
      </w:r>
      <w:r w:rsidRPr="00F752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11C3" w:rsidRPr="00F7520A">
        <w:rPr>
          <w:rFonts w:ascii="Arial" w:hAnsi="Arial" w:cs="Arial"/>
          <w:sz w:val="20"/>
          <w:szCs w:val="20"/>
        </w:rPr>
        <w:t>estanterías</w:t>
      </w:r>
      <w:proofErr w:type="spellEnd"/>
      <w:r w:rsidRPr="00F7520A">
        <w:rPr>
          <w:rFonts w:ascii="Arial" w:hAnsi="Arial" w:cs="Arial"/>
          <w:sz w:val="20"/>
          <w:szCs w:val="20"/>
        </w:rPr>
        <w:t>, para acceder aos mesmos, necesitaba unha escaleira, como non había, decidiu coller unha cadeira. Cando ía recoller o expediente, a cadeira desequilibrouse caendo a traballadora ao chan e producíndose unha escordadura de nocello.</w:t>
      </w:r>
    </w:p>
    <w:p w:rsidR="00913BF0" w:rsidRDefault="00913BF0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7520A">
        <w:rPr>
          <w:rFonts w:ascii="Arial" w:hAnsi="Arial" w:cs="Arial"/>
          <w:sz w:val="20"/>
          <w:szCs w:val="20"/>
        </w:rPr>
        <w:t xml:space="preserve">Realiza a árbore de causas, determinando </w:t>
      </w:r>
      <w:r w:rsidR="00F7520A">
        <w:rPr>
          <w:rFonts w:ascii="Arial" w:hAnsi="Arial" w:cs="Arial"/>
          <w:sz w:val="20"/>
          <w:szCs w:val="20"/>
        </w:rPr>
        <w:t xml:space="preserve">a </w:t>
      </w:r>
      <w:r w:rsidR="00F631CD" w:rsidRPr="00F7520A">
        <w:rPr>
          <w:rFonts w:ascii="Arial" w:hAnsi="Arial" w:cs="Arial"/>
          <w:sz w:val="20"/>
          <w:szCs w:val="20"/>
        </w:rPr>
        <w:t>causa</w:t>
      </w:r>
      <w:r w:rsidRPr="00F7520A">
        <w:rPr>
          <w:rFonts w:ascii="Arial" w:hAnsi="Arial" w:cs="Arial"/>
          <w:sz w:val="20"/>
          <w:szCs w:val="20"/>
        </w:rPr>
        <w:t>/causas pri</w:t>
      </w:r>
      <w:r w:rsidR="00F631CD">
        <w:rPr>
          <w:rFonts w:ascii="Arial" w:hAnsi="Arial" w:cs="Arial"/>
          <w:sz w:val="20"/>
          <w:szCs w:val="20"/>
        </w:rPr>
        <w:t>ncipais que determinaron o dano.</w:t>
      </w:r>
    </w:p>
    <w:p w:rsidR="00033648" w:rsidRDefault="00033648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33648" w:rsidRDefault="00033648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33648" w:rsidRDefault="00033648" w:rsidP="0003364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4581525" cy="331801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1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F0" w:rsidRPr="00F7520A" w:rsidRDefault="00913BF0" w:rsidP="00F7520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913BF0" w:rsidRPr="00F7520A" w:rsidSect="000A3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E20" w:rsidRDefault="00F51E20">
      <w:r>
        <w:separator/>
      </w:r>
    </w:p>
  </w:endnote>
  <w:endnote w:type="continuationSeparator" w:id="1">
    <w:p w:rsidR="00F51E20" w:rsidRDefault="00F51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0A" w:rsidRPr="00F16B5E" w:rsidRDefault="00F7520A" w:rsidP="00F7520A">
    <w:pPr>
      <w:pStyle w:val="Piedepgina"/>
      <w:rPr>
        <w:rFonts w:ascii="Comic Sans MS" w:hAnsi="Comic Sans MS"/>
      </w:rPr>
    </w:pPr>
    <w:r w:rsidRPr="00F16B5E">
      <w:rPr>
        <w:rFonts w:ascii="Comic Sans MS" w:hAnsi="Comic Sans MS"/>
      </w:rPr>
      <w:t>FORMACIÓN E ORIENTACIÓN LABORAL    CURSO 201</w:t>
    </w:r>
    <w:r w:rsidR="00BB28E9">
      <w:rPr>
        <w:rFonts w:ascii="Comic Sans MS" w:hAnsi="Comic Sans MS"/>
      </w:rPr>
      <w:t>9</w:t>
    </w:r>
    <w:r w:rsidRPr="00F16B5E">
      <w:rPr>
        <w:rFonts w:ascii="Comic Sans MS" w:hAnsi="Comic Sans MS"/>
      </w:rPr>
      <w:t>/20</w:t>
    </w:r>
    <w:r w:rsidR="00BB28E9">
      <w:rPr>
        <w:rFonts w:ascii="Comic Sans MS" w:hAnsi="Comic Sans MS"/>
      </w:rPr>
      <w:t>20</w:t>
    </w:r>
    <w:r w:rsidRPr="00F16B5E">
      <w:rPr>
        <w:rFonts w:ascii="Comic Sans MS" w:hAnsi="Comic Sans MS"/>
      </w:rPr>
      <w:tab/>
      <w:t xml:space="preserve"> </w:t>
    </w:r>
    <w:r w:rsidR="00F7488B" w:rsidRPr="00F16B5E">
      <w:rPr>
        <w:rFonts w:ascii="Comic Sans MS" w:hAnsi="Comic Sans MS"/>
      </w:rPr>
      <w:fldChar w:fldCharType="begin"/>
    </w:r>
    <w:r w:rsidRPr="00F16B5E">
      <w:rPr>
        <w:rFonts w:ascii="Comic Sans MS" w:hAnsi="Comic Sans MS"/>
      </w:rPr>
      <w:instrText xml:space="preserve"> PAGE </w:instrText>
    </w:r>
    <w:r w:rsidR="00F7488B" w:rsidRPr="00F16B5E">
      <w:rPr>
        <w:rFonts w:ascii="Comic Sans MS" w:hAnsi="Comic Sans MS"/>
      </w:rPr>
      <w:fldChar w:fldCharType="separate"/>
    </w:r>
    <w:r w:rsidR="00BB28E9">
      <w:rPr>
        <w:rFonts w:ascii="Comic Sans MS" w:hAnsi="Comic Sans MS"/>
        <w:noProof/>
      </w:rPr>
      <w:t>1</w:t>
    </w:r>
    <w:r w:rsidR="00F7488B" w:rsidRPr="00F16B5E">
      <w:rPr>
        <w:rFonts w:ascii="Comic Sans MS" w:hAnsi="Comic Sans MS"/>
      </w:rPr>
      <w:fldChar w:fldCharType="end"/>
    </w:r>
    <w:r w:rsidRPr="00F16B5E">
      <w:rPr>
        <w:rFonts w:ascii="Comic Sans MS" w:hAnsi="Comic Sans M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E20" w:rsidRDefault="00F51E20">
      <w:r>
        <w:separator/>
      </w:r>
    </w:p>
  </w:footnote>
  <w:footnote w:type="continuationSeparator" w:id="1">
    <w:p w:rsidR="00F51E20" w:rsidRDefault="00F51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505C"/>
    <w:multiLevelType w:val="hybridMultilevel"/>
    <w:tmpl w:val="810E75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6FD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23FE3"/>
    <w:multiLevelType w:val="hybridMultilevel"/>
    <w:tmpl w:val="8E3AF1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A822B3"/>
    <w:multiLevelType w:val="hybridMultilevel"/>
    <w:tmpl w:val="4DC260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AE70A2"/>
    <w:multiLevelType w:val="hybridMultilevel"/>
    <w:tmpl w:val="D20830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314A62"/>
    <w:multiLevelType w:val="hybridMultilevel"/>
    <w:tmpl w:val="BB1EFB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E978DE"/>
    <w:multiLevelType w:val="hybridMultilevel"/>
    <w:tmpl w:val="4B160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F40116"/>
    <w:multiLevelType w:val="hybridMultilevel"/>
    <w:tmpl w:val="87BA61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5001A9"/>
    <w:multiLevelType w:val="hybridMultilevel"/>
    <w:tmpl w:val="D73A4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32B"/>
    <w:rsid w:val="00013FE4"/>
    <w:rsid w:val="00023B72"/>
    <w:rsid w:val="00033648"/>
    <w:rsid w:val="000A3582"/>
    <w:rsid w:val="000B1003"/>
    <w:rsid w:val="0021532B"/>
    <w:rsid w:val="00235382"/>
    <w:rsid w:val="00395EE1"/>
    <w:rsid w:val="00543D8A"/>
    <w:rsid w:val="00582C10"/>
    <w:rsid w:val="00605448"/>
    <w:rsid w:val="00774324"/>
    <w:rsid w:val="00787B23"/>
    <w:rsid w:val="00792C8E"/>
    <w:rsid w:val="008C3D85"/>
    <w:rsid w:val="00913BF0"/>
    <w:rsid w:val="009F2BBC"/>
    <w:rsid w:val="00B011C3"/>
    <w:rsid w:val="00B37265"/>
    <w:rsid w:val="00B42BD5"/>
    <w:rsid w:val="00BB28E9"/>
    <w:rsid w:val="00CD2FD4"/>
    <w:rsid w:val="00D914AB"/>
    <w:rsid w:val="00DA2AEE"/>
    <w:rsid w:val="00E83F38"/>
    <w:rsid w:val="00F06852"/>
    <w:rsid w:val="00F51E20"/>
    <w:rsid w:val="00F631CD"/>
    <w:rsid w:val="00F7488B"/>
    <w:rsid w:val="00F7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BF0"/>
    <w:rPr>
      <w:sz w:val="24"/>
      <w:szCs w:val="24"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C3D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C3D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520A"/>
    <w:rPr>
      <w:sz w:val="24"/>
      <w:szCs w:val="24"/>
      <w:lang w:val="gl-ES"/>
    </w:rPr>
  </w:style>
  <w:style w:type="paragraph" w:styleId="Textodeglobo">
    <w:name w:val="Balloon Text"/>
    <w:basedOn w:val="Normal"/>
    <w:link w:val="TextodegloboCar"/>
    <w:rsid w:val="000336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3648"/>
    <w:rPr>
      <w:rFonts w:ascii="Tahoma" w:hAnsi="Tahoma" w:cs="Tahoma"/>
      <w:sz w:val="16"/>
      <w:szCs w:val="16"/>
      <w:lang w:val="gl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IS\Datos%20de%20programa\Microsoft\Plantillas\PLANTILLA%20GESTION%20PREVEN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PREVENCION</Template>
  <TotalTime>2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texto 14</vt:lpstr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texto 14</dc:title>
  <dc:creator>LOISSM</dc:creator>
  <cp:lastModifiedBy>loissm</cp:lastModifiedBy>
  <cp:revision>7</cp:revision>
  <cp:lastPrinted>1601-01-01T00:00:00Z</cp:lastPrinted>
  <dcterms:created xsi:type="dcterms:W3CDTF">2016-04-14T08:57:00Z</dcterms:created>
  <dcterms:modified xsi:type="dcterms:W3CDTF">2019-09-05T09:43:00Z</dcterms:modified>
</cp:coreProperties>
</file>