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950E" w14:textId="77777777" w:rsidR="00D838EC" w:rsidRPr="00AB3870" w:rsidRDefault="00D838EC" w:rsidP="00AB3870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B3870">
        <w:rPr>
          <w:rFonts w:ascii="Arial" w:hAnsi="Arial" w:cs="Arial"/>
          <w:b/>
          <w:bCs/>
          <w:sz w:val="20"/>
          <w:szCs w:val="20"/>
        </w:rPr>
        <w:t>AC</w:t>
      </w:r>
      <w:r w:rsidR="00E446C0">
        <w:rPr>
          <w:rFonts w:ascii="Arial" w:hAnsi="Arial" w:cs="Arial"/>
          <w:b/>
          <w:bCs/>
          <w:sz w:val="20"/>
          <w:szCs w:val="20"/>
        </w:rPr>
        <w:t>TIVIDADES RELATIVAS A CUSTOS D</w:t>
      </w:r>
      <w:r w:rsidRPr="00AB3870">
        <w:rPr>
          <w:rFonts w:ascii="Arial" w:hAnsi="Arial" w:cs="Arial"/>
          <w:b/>
          <w:bCs/>
          <w:sz w:val="20"/>
          <w:szCs w:val="20"/>
        </w:rPr>
        <w:t>A SINISTRALIDADE</w:t>
      </w:r>
    </w:p>
    <w:p w14:paraId="7FEEDDA3" w14:textId="77777777" w:rsidR="00D838EC" w:rsidRPr="00AB3870" w:rsidRDefault="00D838EC" w:rsidP="00AB3870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B9AA78" w14:textId="0B67FB9E" w:rsidR="00D838EC" w:rsidRPr="00AB3870" w:rsidRDefault="00D838EC" w:rsidP="00AB3870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 xml:space="preserve">Na empresa </w:t>
      </w:r>
      <w:proofErr w:type="spellStart"/>
      <w:r w:rsidRPr="00AB3870">
        <w:rPr>
          <w:rFonts w:ascii="Arial" w:hAnsi="Arial" w:cs="Arial"/>
          <w:sz w:val="20"/>
          <w:szCs w:val="20"/>
        </w:rPr>
        <w:t>Polireactor</w:t>
      </w:r>
      <w:proofErr w:type="spellEnd"/>
      <w:r w:rsidRPr="00AB3870">
        <w:rPr>
          <w:rFonts w:ascii="Arial" w:hAnsi="Arial" w:cs="Arial"/>
          <w:sz w:val="20"/>
          <w:szCs w:val="20"/>
        </w:rPr>
        <w:t xml:space="preserve"> S.L., dedicada á fabricación de resinas e dotada de reactores de polimerización, en data 12/01/</w:t>
      </w:r>
      <w:r w:rsidR="002D03EE">
        <w:rPr>
          <w:rFonts w:ascii="Arial" w:hAnsi="Arial" w:cs="Arial"/>
          <w:sz w:val="20"/>
          <w:szCs w:val="20"/>
        </w:rPr>
        <w:t>21</w:t>
      </w:r>
      <w:r w:rsidRPr="00AB3870">
        <w:rPr>
          <w:rFonts w:ascii="Arial" w:hAnsi="Arial" w:cs="Arial"/>
          <w:sz w:val="20"/>
          <w:szCs w:val="20"/>
        </w:rPr>
        <w:t xml:space="preserve">, o traballador Anxo González </w:t>
      </w:r>
      <w:proofErr w:type="spellStart"/>
      <w:r w:rsidRPr="00AB3870">
        <w:rPr>
          <w:rFonts w:ascii="Arial" w:hAnsi="Arial" w:cs="Arial"/>
          <w:sz w:val="20"/>
          <w:szCs w:val="20"/>
        </w:rPr>
        <w:t>Creus</w:t>
      </w:r>
      <w:proofErr w:type="spellEnd"/>
      <w:r w:rsidRPr="00AB3870">
        <w:rPr>
          <w:rFonts w:ascii="Arial" w:hAnsi="Arial" w:cs="Arial"/>
          <w:sz w:val="20"/>
          <w:szCs w:val="20"/>
        </w:rPr>
        <w:t xml:space="preserve">, sofre un AT. A descrición do mesmo detállase a continuación: o día do accidente, a varanda da escaleira de acceso aos reactores (para a súa inspección e tamén mantemento e limpeza) desmontouse para reparala, e os </w:t>
      </w:r>
      <w:r w:rsidR="005933F7">
        <w:rPr>
          <w:rFonts w:ascii="Arial" w:hAnsi="Arial" w:cs="Arial"/>
          <w:sz w:val="20"/>
          <w:szCs w:val="20"/>
        </w:rPr>
        <w:t>ch</w:t>
      </w:r>
      <w:r w:rsidRPr="00AB3870">
        <w:rPr>
          <w:rFonts w:ascii="Arial" w:hAnsi="Arial" w:cs="Arial"/>
          <w:sz w:val="20"/>
          <w:szCs w:val="20"/>
        </w:rPr>
        <w:t xml:space="preserve">anzos metálicos, tiñan un produto pegado procedente dos pisos superiores, que non fora limpado. O operario escorregou e, ao non poder apoiarse na varanda, caeu ao chan desde uns </w:t>
      </w:r>
      <w:smartTag w:uri="urn:schemas-microsoft-com:office:smarttags" w:element="metricconverter">
        <w:smartTagPr>
          <w:attr w:name="ProductID" w:val="3 metros"/>
        </w:smartTagPr>
        <w:r w:rsidRPr="00AB3870">
          <w:rPr>
            <w:rFonts w:ascii="Arial" w:hAnsi="Arial" w:cs="Arial"/>
            <w:sz w:val="20"/>
            <w:szCs w:val="20"/>
          </w:rPr>
          <w:t>3 metros</w:t>
        </w:r>
      </w:smartTag>
      <w:r w:rsidRPr="00AB3870">
        <w:rPr>
          <w:rFonts w:ascii="Arial" w:hAnsi="Arial" w:cs="Arial"/>
          <w:sz w:val="20"/>
          <w:szCs w:val="20"/>
        </w:rPr>
        <w:t xml:space="preserve"> de altura, dándose un golpe coa perna dereita contra unha carretilla de man metálica que estaba ao pé da escaleira, quedando algo conmocionado. O suceso, ocorreu ás 10 da mañá (3 horas despois de comezar a xornada que, por certo, dura 8 horas e distribúese de luns a venres). Pedro e </w:t>
      </w:r>
      <w:proofErr w:type="spellStart"/>
      <w:r w:rsidRPr="00AB3870">
        <w:rPr>
          <w:rFonts w:ascii="Arial" w:hAnsi="Arial" w:cs="Arial"/>
          <w:sz w:val="20"/>
          <w:szCs w:val="20"/>
        </w:rPr>
        <w:t>Maria</w:t>
      </w:r>
      <w:proofErr w:type="spellEnd"/>
      <w:r w:rsidRPr="00AB387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3870">
        <w:rPr>
          <w:rFonts w:ascii="Arial" w:hAnsi="Arial" w:cs="Arial"/>
          <w:sz w:val="20"/>
          <w:szCs w:val="20"/>
        </w:rPr>
        <w:t>Jesús</w:t>
      </w:r>
      <w:proofErr w:type="spellEnd"/>
      <w:r w:rsidRPr="00AB3870">
        <w:rPr>
          <w:rFonts w:ascii="Arial" w:hAnsi="Arial" w:cs="Arial"/>
          <w:sz w:val="20"/>
          <w:szCs w:val="20"/>
        </w:rPr>
        <w:t>, amigos insepar</w:t>
      </w:r>
      <w:r w:rsidR="005933F7">
        <w:rPr>
          <w:rFonts w:ascii="Arial" w:hAnsi="Arial" w:cs="Arial"/>
          <w:sz w:val="20"/>
          <w:szCs w:val="20"/>
        </w:rPr>
        <w:t>á</w:t>
      </w:r>
      <w:r w:rsidRPr="00AB3870">
        <w:rPr>
          <w:rFonts w:ascii="Arial" w:hAnsi="Arial" w:cs="Arial"/>
          <w:sz w:val="20"/>
          <w:szCs w:val="20"/>
        </w:rPr>
        <w:t>be</w:t>
      </w:r>
      <w:r w:rsidR="005933F7">
        <w:rPr>
          <w:rFonts w:ascii="Arial" w:hAnsi="Arial" w:cs="Arial"/>
          <w:sz w:val="20"/>
          <w:szCs w:val="20"/>
        </w:rPr>
        <w:t>i</w:t>
      </w:r>
      <w:r w:rsidRPr="00AB3870">
        <w:rPr>
          <w:rFonts w:ascii="Arial" w:hAnsi="Arial" w:cs="Arial"/>
          <w:sz w:val="20"/>
          <w:szCs w:val="20"/>
        </w:rPr>
        <w:t xml:space="preserve">s do accidentado, procederon a socorrer en primeira instancia a Anxo e, posteriormente, acompañárono nas primeiras asistencias de </w:t>
      </w:r>
      <w:proofErr w:type="spellStart"/>
      <w:r w:rsidRPr="00AB3870">
        <w:rPr>
          <w:rFonts w:ascii="Arial" w:hAnsi="Arial" w:cs="Arial"/>
          <w:sz w:val="20"/>
          <w:szCs w:val="20"/>
        </w:rPr>
        <w:t>botiquín</w:t>
      </w:r>
      <w:proofErr w:type="spellEnd"/>
      <w:r w:rsidRPr="00AB3870">
        <w:rPr>
          <w:rFonts w:ascii="Arial" w:hAnsi="Arial" w:cs="Arial"/>
          <w:sz w:val="20"/>
          <w:szCs w:val="20"/>
        </w:rPr>
        <w:t xml:space="preserve">; o tempo investido polos compañeiros, foi de 4 horas tras as </w:t>
      </w:r>
      <w:proofErr w:type="spellStart"/>
      <w:r w:rsidRPr="00AB3870">
        <w:rPr>
          <w:rFonts w:ascii="Arial" w:hAnsi="Arial" w:cs="Arial"/>
          <w:sz w:val="20"/>
          <w:szCs w:val="20"/>
        </w:rPr>
        <w:t>ca</w:t>
      </w:r>
      <w:r w:rsidR="00385793">
        <w:rPr>
          <w:rFonts w:ascii="Arial" w:hAnsi="Arial" w:cs="Arial"/>
          <w:sz w:val="20"/>
          <w:szCs w:val="20"/>
        </w:rPr>
        <w:t>i</w:t>
      </w:r>
      <w:r w:rsidRPr="00AB3870">
        <w:rPr>
          <w:rFonts w:ascii="Arial" w:hAnsi="Arial" w:cs="Arial"/>
          <w:sz w:val="20"/>
          <w:szCs w:val="20"/>
        </w:rPr>
        <w:t>s</w:t>
      </w:r>
      <w:proofErr w:type="spellEnd"/>
      <w:r w:rsidRPr="00AB3870">
        <w:rPr>
          <w:rFonts w:ascii="Arial" w:hAnsi="Arial" w:cs="Arial"/>
          <w:sz w:val="20"/>
          <w:szCs w:val="20"/>
        </w:rPr>
        <w:t>, conti</w:t>
      </w:r>
      <w:r w:rsidR="00385793">
        <w:rPr>
          <w:rFonts w:ascii="Arial" w:hAnsi="Arial" w:cs="Arial"/>
          <w:sz w:val="20"/>
          <w:szCs w:val="20"/>
        </w:rPr>
        <w:t xml:space="preserve">nuaron cos seus traballos. </w:t>
      </w:r>
      <w:r w:rsidRPr="00AB3870">
        <w:rPr>
          <w:rFonts w:ascii="Arial" w:hAnsi="Arial" w:cs="Arial"/>
          <w:sz w:val="20"/>
          <w:szCs w:val="20"/>
        </w:rPr>
        <w:t>Rebeca e Roberto, respons</w:t>
      </w:r>
      <w:r w:rsidR="00385793">
        <w:rPr>
          <w:rFonts w:ascii="Arial" w:hAnsi="Arial" w:cs="Arial"/>
          <w:sz w:val="20"/>
          <w:szCs w:val="20"/>
        </w:rPr>
        <w:t>á</w:t>
      </w:r>
      <w:r w:rsidRPr="00AB3870">
        <w:rPr>
          <w:rFonts w:ascii="Arial" w:hAnsi="Arial" w:cs="Arial"/>
          <w:sz w:val="20"/>
          <w:szCs w:val="20"/>
        </w:rPr>
        <w:t>be</w:t>
      </w:r>
      <w:r w:rsidR="00385793">
        <w:rPr>
          <w:rFonts w:ascii="Arial" w:hAnsi="Arial" w:cs="Arial"/>
          <w:sz w:val="20"/>
          <w:szCs w:val="20"/>
        </w:rPr>
        <w:t>i</w:t>
      </w:r>
      <w:r w:rsidRPr="00AB3870">
        <w:rPr>
          <w:rFonts w:ascii="Arial" w:hAnsi="Arial" w:cs="Arial"/>
          <w:sz w:val="20"/>
          <w:szCs w:val="20"/>
        </w:rPr>
        <w:t>s de produción pasáronse desde as 11</w:t>
      </w:r>
      <w:r w:rsidR="005A0FFD">
        <w:rPr>
          <w:rFonts w:ascii="Arial" w:hAnsi="Arial" w:cs="Arial"/>
          <w:sz w:val="20"/>
          <w:szCs w:val="20"/>
        </w:rPr>
        <w:t>:00</w:t>
      </w:r>
      <w:r w:rsidRPr="00AB3870">
        <w:rPr>
          <w:rFonts w:ascii="Arial" w:hAnsi="Arial" w:cs="Arial"/>
          <w:sz w:val="20"/>
          <w:szCs w:val="20"/>
        </w:rPr>
        <w:t xml:space="preserve"> </w:t>
      </w:r>
      <w:r w:rsidR="005A0FFD">
        <w:rPr>
          <w:rFonts w:ascii="Arial" w:hAnsi="Arial" w:cs="Arial"/>
          <w:sz w:val="20"/>
          <w:szCs w:val="20"/>
        </w:rPr>
        <w:t>as</w:t>
      </w:r>
      <w:r w:rsidRPr="00AB3870">
        <w:rPr>
          <w:rFonts w:ascii="Arial" w:hAnsi="Arial" w:cs="Arial"/>
          <w:sz w:val="20"/>
          <w:szCs w:val="20"/>
        </w:rPr>
        <w:t xml:space="preserve"> </w:t>
      </w:r>
      <w:r w:rsidR="005A0FFD">
        <w:rPr>
          <w:rFonts w:ascii="Arial" w:hAnsi="Arial" w:cs="Arial"/>
          <w:sz w:val="20"/>
          <w:szCs w:val="20"/>
        </w:rPr>
        <w:t>15:00</w:t>
      </w:r>
      <w:r w:rsidRPr="00AB3870">
        <w:rPr>
          <w:rFonts w:ascii="Arial" w:hAnsi="Arial" w:cs="Arial"/>
          <w:sz w:val="20"/>
          <w:szCs w:val="20"/>
        </w:rPr>
        <w:t>, realizando trámites, preguntas e demais cuestións relacionadas co accidente. Estímase que os custos en atencións médica foron de 250 € e os gastos de locomoción até o hospital (debido ao tipo de accidente tivo que ser trasladado en ambulancia especial) foron de 200 €.</w:t>
      </w:r>
    </w:p>
    <w:p w14:paraId="32CD7D36" w14:textId="77777777" w:rsidR="00D838EC" w:rsidRPr="00AB3870" w:rsidRDefault="00D838EC" w:rsidP="00AB387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Os reactores, como consecuencia da súa paralización, produciron unha caída na produción estimada en 2 toneladas de polímero (valor tonelada 13000 €) e sec</w:t>
      </w:r>
      <w:r w:rsidR="005A0FFD">
        <w:rPr>
          <w:rFonts w:ascii="Arial" w:hAnsi="Arial" w:cs="Arial"/>
          <w:sz w:val="20"/>
          <w:szCs w:val="20"/>
        </w:rPr>
        <w:t>á</w:t>
      </w:r>
      <w:r w:rsidRPr="00AB3870">
        <w:rPr>
          <w:rFonts w:ascii="Arial" w:hAnsi="Arial" w:cs="Arial"/>
          <w:sz w:val="20"/>
          <w:szCs w:val="20"/>
        </w:rPr>
        <w:t>ron</w:t>
      </w:r>
      <w:r w:rsidR="005A0FFD">
        <w:rPr>
          <w:rFonts w:ascii="Arial" w:hAnsi="Arial" w:cs="Arial"/>
          <w:sz w:val="20"/>
          <w:szCs w:val="20"/>
        </w:rPr>
        <w:t>se</w:t>
      </w:r>
      <w:r w:rsidRPr="00AB3870">
        <w:rPr>
          <w:rFonts w:ascii="Arial" w:hAnsi="Arial" w:cs="Arial"/>
          <w:sz w:val="20"/>
          <w:szCs w:val="20"/>
        </w:rPr>
        <w:t xml:space="preserve"> materiais (MP, produtos en curso,…) por valor de 50000 €.</w:t>
      </w:r>
    </w:p>
    <w:p w14:paraId="10493C43" w14:textId="77777777" w:rsidR="00D838EC" w:rsidRPr="00AB3870" w:rsidRDefault="00D838EC" w:rsidP="00AB387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A empresa, enfróntase a unha indemnización por danos e prexuízos de 8000 € e os custos de defensa xurídica ascenderon a 3500 €.</w:t>
      </w:r>
    </w:p>
    <w:p w14:paraId="6499A04B" w14:textId="77777777" w:rsidR="00D838EC" w:rsidRPr="00AB3870" w:rsidRDefault="00D838EC" w:rsidP="00AB387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Como consecuencia do accidente (publicado en prensa) a empresa experimentou a cancelación de 2 pedidos importantes que supuñan 10000 €.</w:t>
      </w:r>
    </w:p>
    <w:p w14:paraId="74A741CC" w14:textId="77777777" w:rsidR="00D838EC" w:rsidRPr="00AB3870" w:rsidRDefault="00D838EC" w:rsidP="00AB387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A empresa, debeu contratar a un substituto (estímase que ata que comece a ser produtivo, pasarán 5 días)</w:t>
      </w:r>
    </w:p>
    <w:p w14:paraId="4F94262B" w14:textId="77777777" w:rsidR="00D838EC" w:rsidRPr="00AB3870" w:rsidRDefault="00D838EC" w:rsidP="00AB387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 xml:space="preserve">Ao accidentado, diagnostícaselle hematoma da perna dereita, estando de baixa 140 días e con secuelas de prexuízo estético moderado e </w:t>
      </w:r>
      <w:proofErr w:type="spellStart"/>
      <w:r w:rsidRPr="00AB3870">
        <w:rPr>
          <w:rFonts w:ascii="Arial" w:hAnsi="Arial" w:cs="Arial"/>
          <w:sz w:val="20"/>
          <w:szCs w:val="20"/>
        </w:rPr>
        <w:t>parestesia</w:t>
      </w:r>
      <w:proofErr w:type="spellEnd"/>
      <w:r w:rsidRPr="00AB3870">
        <w:rPr>
          <w:rFonts w:ascii="Arial" w:hAnsi="Arial" w:cs="Arial"/>
          <w:sz w:val="20"/>
          <w:szCs w:val="20"/>
        </w:rPr>
        <w:t xml:space="preserve"> de partes </w:t>
      </w:r>
      <w:proofErr w:type="spellStart"/>
      <w:r w:rsidRPr="00AB3870">
        <w:rPr>
          <w:rFonts w:ascii="Arial" w:hAnsi="Arial" w:cs="Arial"/>
          <w:sz w:val="20"/>
          <w:szCs w:val="20"/>
        </w:rPr>
        <w:t>acras</w:t>
      </w:r>
      <w:proofErr w:type="spellEnd"/>
      <w:r w:rsidRPr="00AB3870">
        <w:rPr>
          <w:rFonts w:ascii="Arial" w:hAnsi="Arial" w:cs="Arial"/>
          <w:sz w:val="20"/>
          <w:szCs w:val="20"/>
        </w:rPr>
        <w:t>.</w:t>
      </w:r>
    </w:p>
    <w:p w14:paraId="01893197" w14:textId="77777777" w:rsidR="00D838EC" w:rsidRPr="00AB3870" w:rsidRDefault="00D838EC" w:rsidP="00AB387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A empresa incumpriu a normativa de prevención de suspender o traballo no reactor ata que non se arranxou a varanda da escaleira. Por este motivo ocorreu o accidente, con consecuencias graves para o operario. A infracción é grave (segundo o artigo 12 da LISOS RD 5/2000) con sancións comprendidas entre 1502 € e 30052 € (finalmente, a Autoridade Laboral, a proposta da Inspección de Traballo, imponlle unha sanción de 10000 €).</w:t>
      </w:r>
    </w:p>
    <w:p w14:paraId="07402BE6" w14:textId="77777777" w:rsidR="005A0FFD" w:rsidRDefault="005A0FFD" w:rsidP="00AB3870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43E0D951" w14:textId="77777777" w:rsidR="005A0FFD" w:rsidRDefault="005A0FFD" w:rsidP="00AB3870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23FDD7B3" w14:textId="77777777" w:rsidR="005A0FFD" w:rsidRDefault="005A0FFD" w:rsidP="00AB3870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5C48B2F6" w14:textId="77777777" w:rsidR="005A0FFD" w:rsidRDefault="005A0FFD" w:rsidP="00AB3870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6C066566" w14:textId="77777777" w:rsidR="00D838EC" w:rsidRPr="00AB3870" w:rsidRDefault="00D838EC" w:rsidP="00AB3870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lastRenderedPageBreak/>
        <w:t>Os datos de custos salariais e de SS, son os seguintes:</w:t>
      </w:r>
    </w:p>
    <w:p w14:paraId="4C6CF8AF" w14:textId="77777777" w:rsidR="00D838EC" w:rsidRPr="00AB3870" w:rsidRDefault="00D838EC" w:rsidP="00AB387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368"/>
        <w:gridCol w:w="2520"/>
        <w:gridCol w:w="4713"/>
      </w:tblGrid>
      <w:tr w:rsidR="00D838EC" w:rsidRPr="00AB3870" w14:paraId="72A4223C" w14:textId="77777777">
        <w:trPr>
          <w:trHeight w:val="294"/>
        </w:trPr>
        <w:tc>
          <w:tcPr>
            <w:tcW w:w="1368" w:type="dxa"/>
          </w:tcPr>
          <w:p w14:paraId="0B8D2A85" w14:textId="77777777" w:rsidR="00D838EC" w:rsidRPr="00AB3870" w:rsidRDefault="00D838EC" w:rsidP="00AB387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1A4D4BB" w14:textId="77777777" w:rsidR="00D838EC" w:rsidRPr="00AB3870" w:rsidRDefault="00D838EC" w:rsidP="00AB387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870">
              <w:rPr>
                <w:rFonts w:ascii="Arial" w:hAnsi="Arial" w:cs="Arial"/>
                <w:b/>
                <w:bCs/>
                <w:sz w:val="20"/>
                <w:szCs w:val="20"/>
              </w:rPr>
              <w:t>Salario bruto mensual</w:t>
            </w:r>
          </w:p>
        </w:tc>
        <w:tc>
          <w:tcPr>
            <w:tcW w:w="4713" w:type="dxa"/>
          </w:tcPr>
          <w:p w14:paraId="6B81EE69" w14:textId="77777777" w:rsidR="00D838EC" w:rsidRPr="00AB3870" w:rsidRDefault="00D838EC" w:rsidP="00AB387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870">
              <w:rPr>
                <w:rFonts w:ascii="Arial" w:hAnsi="Arial" w:cs="Arial"/>
                <w:b/>
                <w:bCs/>
                <w:sz w:val="20"/>
                <w:szCs w:val="20"/>
              </w:rPr>
              <w:t>Cotizacións Seguridade Social (mensuais)</w:t>
            </w:r>
          </w:p>
        </w:tc>
      </w:tr>
      <w:tr w:rsidR="00D838EC" w:rsidRPr="00AB3870" w14:paraId="7574C1E9" w14:textId="77777777">
        <w:trPr>
          <w:trHeight w:val="270"/>
        </w:trPr>
        <w:tc>
          <w:tcPr>
            <w:tcW w:w="1368" w:type="dxa"/>
          </w:tcPr>
          <w:p w14:paraId="1DC24DD0" w14:textId="77777777" w:rsidR="00D838EC" w:rsidRPr="00AB3870" w:rsidRDefault="00D838EC" w:rsidP="00AB387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8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Operarios </w:t>
            </w:r>
          </w:p>
        </w:tc>
        <w:tc>
          <w:tcPr>
            <w:tcW w:w="2520" w:type="dxa"/>
          </w:tcPr>
          <w:p w14:paraId="422FDB56" w14:textId="77777777" w:rsidR="00D838EC" w:rsidRPr="00AB3870" w:rsidRDefault="00D838EC" w:rsidP="00AB387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870">
              <w:rPr>
                <w:rFonts w:ascii="Arial" w:hAnsi="Arial" w:cs="Arial"/>
                <w:sz w:val="20"/>
                <w:szCs w:val="20"/>
              </w:rPr>
              <w:t>1200 €</w:t>
            </w:r>
          </w:p>
        </w:tc>
        <w:tc>
          <w:tcPr>
            <w:tcW w:w="4713" w:type="dxa"/>
          </w:tcPr>
          <w:p w14:paraId="40FE439D" w14:textId="77777777" w:rsidR="00D838EC" w:rsidRPr="00AB3870" w:rsidRDefault="00D838EC" w:rsidP="00AB387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870">
              <w:rPr>
                <w:rFonts w:ascii="Arial" w:hAnsi="Arial" w:cs="Arial"/>
                <w:sz w:val="20"/>
                <w:szCs w:val="20"/>
              </w:rPr>
              <w:t>517.3 €</w:t>
            </w:r>
          </w:p>
        </w:tc>
      </w:tr>
      <w:tr w:rsidR="00D838EC" w:rsidRPr="00AB3870" w14:paraId="5ECA4805" w14:textId="77777777">
        <w:trPr>
          <w:trHeight w:val="287"/>
        </w:trPr>
        <w:tc>
          <w:tcPr>
            <w:tcW w:w="1368" w:type="dxa"/>
          </w:tcPr>
          <w:p w14:paraId="1B400CB8" w14:textId="77777777" w:rsidR="00D838EC" w:rsidRPr="00AB3870" w:rsidRDefault="00D838EC" w:rsidP="00AB387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8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Substituto </w:t>
            </w:r>
          </w:p>
        </w:tc>
        <w:tc>
          <w:tcPr>
            <w:tcW w:w="2520" w:type="dxa"/>
          </w:tcPr>
          <w:p w14:paraId="0334B91A" w14:textId="77777777" w:rsidR="00D838EC" w:rsidRPr="00AB3870" w:rsidRDefault="00D838EC" w:rsidP="00AB387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870">
              <w:rPr>
                <w:rFonts w:ascii="Arial" w:hAnsi="Arial" w:cs="Arial"/>
                <w:sz w:val="20"/>
                <w:szCs w:val="20"/>
              </w:rPr>
              <w:t>1000 €</w:t>
            </w:r>
          </w:p>
        </w:tc>
        <w:tc>
          <w:tcPr>
            <w:tcW w:w="4713" w:type="dxa"/>
          </w:tcPr>
          <w:p w14:paraId="18ADCE26" w14:textId="77777777" w:rsidR="00D838EC" w:rsidRPr="00AB3870" w:rsidRDefault="00D838EC" w:rsidP="00AB387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870">
              <w:rPr>
                <w:rFonts w:ascii="Arial" w:hAnsi="Arial" w:cs="Arial"/>
                <w:sz w:val="20"/>
                <w:szCs w:val="20"/>
              </w:rPr>
              <w:t>431.08 €</w:t>
            </w:r>
          </w:p>
        </w:tc>
      </w:tr>
      <w:tr w:rsidR="00D838EC" w:rsidRPr="00AB3870" w14:paraId="099BDF89" w14:textId="77777777">
        <w:trPr>
          <w:trHeight w:val="287"/>
        </w:trPr>
        <w:tc>
          <w:tcPr>
            <w:tcW w:w="1368" w:type="dxa"/>
          </w:tcPr>
          <w:p w14:paraId="1139CBD9" w14:textId="77777777" w:rsidR="00D838EC" w:rsidRPr="00AB3870" w:rsidRDefault="00D838EC" w:rsidP="00AB387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8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Mandos </w:t>
            </w:r>
          </w:p>
        </w:tc>
        <w:tc>
          <w:tcPr>
            <w:tcW w:w="2520" w:type="dxa"/>
          </w:tcPr>
          <w:p w14:paraId="714E0A1D" w14:textId="77777777" w:rsidR="00D838EC" w:rsidRPr="00AB3870" w:rsidRDefault="00D838EC" w:rsidP="00AB387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870">
              <w:rPr>
                <w:rFonts w:ascii="Arial" w:hAnsi="Arial" w:cs="Arial"/>
                <w:sz w:val="20"/>
                <w:szCs w:val="20"/>
              </w:rPr>
              <w:t>1600 €</w:t>
            </w:r>
          </w:p>
        </w:tc>
        <w:tc>
          <w:tcPr>
            <w:tcW w:w="4713" w:type="dxa"/>
          </w:tcPr>
          <w:p w14:paraId="59E6E2E9" w14:textId="77777777" w:rsidR="00D838EC" w:rsidRPr="00AB3870" w:rsidRDefault="00D838EC" w:rsidP="00AB387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870">
              <w:rPr>
                <w:rFonts w:ascii="Arial" w:hAnsi="Arial" w:cs="Arial"/>
                <w:sz w:val="20"/>
                <w:szCs w:val="20"/>
              </w:rPr>
              <w:t>689.73 €</w:t>
            </w:r>
          </w:p>
        </w:tc>
      </w:tr>
    </w:tbl>
    <w:p w14:paraId="3BDB4AE9" w14:textId="77777777" w:rsidR="00D838EC" w:rsidRPr="00AB3870" w:rsidRDefault="00D838EC" w:rsidP="00AB387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6D592B3" w14:textId="77777777" w:rsidR="00D838EC" w:rsidRPr="00AB3870" w:rsidRDefault="00D838EC" w:rsidP="00AB387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A69D6DD" w14:textId="77777777" w:rsidR="00D838EC" w:rsidRPr="00AB3870" w:rsidRDefault="00D838EC" w:rsidP="00AB387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 xml:space="preserve">Os custos de solucionar a orixe ou causa do accidente (colocar a varanda da escaleira) </w:t>
      </w:r>
      <w:r w:rsidR="005A0FFD">
        <w:rPr>
          <w:rFonts w:ascii="Arial" w:hAnsi="Arial" w:cs="Arial"/>
          <w:sz w:val="20"/>
          <w:szCs w:val="20"/>
        </w:rPr>
        <w:t xml:space="preserve">terían </w:t>
      </w:r>
      <w:r w:rsidRPr="00AB3870">
        <w:rPr>
          <w:rFonts w:ascii="Arial" w:hAnsi="Arial" w:cs="Arial"/>
          <w:sz w:val="20"/>
          <w:szCs w:val="20"/>
        </w:rPr>
        <w:t>s</w:t>
      </w:r>
      <w:r w:rsidR="005A0FFD">
        <w:rPr>
          <w:rFonts w:ascii="Arial" w:hAnsi="Arial" w:cs="Arial"/>
          <w:sz w:val="20"/>
          <w:szCs w:val="20"/>
        </w:rPr>
        <w:t xml:space="preserve">ido… </w:t>
      </w:r>
      <w:r w:rsidRPr="00AB3870">
        <w:rPr>
          <w:rFonts w:ascii="Arial" w:hAnsi="Arial" w:cs="Arial"/>
          <w:sz w:val="20"/>
          <w:szCs w:val="20"/>
        </w:rPr>
        <w:t>3000 €. Realiza</w:t>
      </w:r>
      <w:r w:rsidR="005A0FFD">
        <w:rPr>
          <w:rFonts w:ascii="Arial" w:hAnsi="Arial" w:cs="Arial"/>
          <w:sz w:val="20"/>
          <w:szCs w:val="20"/>
        </w:rPr>
        <w:t>, logo do cálculo do custe do accidente,</w:t>
      </w:r>
      <w:r w:rsidRPr="00AB3870">
        <w:rPr>
          <w:rFonts w:ascii="Arial" w:hAnsi="Arial" w:cs="Arial"/>
          <w:sz w:val="20"/>
          <w:szCs w:val="20"/>
        </w:rPr>
        <w:t xml:space="preserve"> unha análise custo-beneficio e SORPRÉNDE</w:t>
      </w:r>
      <w:r w:rsidR="005A0FFD">
        <w:rPr>
          <w:rFonts w:ascii="Arial" w:hAnsi="Arial" w:cs="Arial"/>
          <w:sz w:val="20"/>
          <w:szCs w:val="20"/>
        </w:rPr>
        <w:t>T</w:t>
      </w:r>
      <w:r w:rsidRPr="00AB3870">
        <w:rPr>
          <w:rFonts w:ascii="Arial" w:hAnsi="Arial" w:cs="Arial"/>
          <w:sz w:val="20"/>
          <w:szCs w:val="20"/>
        </w:rPr>
        <w:t>E!!</w:t>
      </w:r>
    </w:p>
    <w:p w14:paraId="39649D19" w14:textId="77777777" w:rsidR="00D838EC" w:rsidRPr="00AB3870" w:rsidRDefault="00D838EC" w:rsidP="00AB387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3EBA67D" w14:textId="77777777" w:rsidR="00D838EC" w:rsidRPr="00AB3870" w:rsidRDefault="00D838EC" w:rsidP="00AB387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25F0484" w14:textId="77777777" w:rsidR="00D838EC" w:rsidRPr="00AB3870" w:rsidRDefault="00D838EC" w:rsidP="00AB3870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 xml:space="preserve">Na empresa </w:t>
      </w:r>
      <w:r w:rsidR="001E3B5C">
        <w:rPr>
          <w:rFonts w:ascii="Arial" w:hAnsi="Arial" w:cs="Arial"/>
          <w:sz w:val="20"/>
          <w:szCs w:val="20"/>
        </w:rPr>
        <w:t>AS</w:t>
      </w:r>
      <w:r w:rsidRPr="00AB3870">
        <w:rPr>
          <w:rFonts w:ascii="Arial" w:hAnsi="Arial" w:cs="Arial"/>
          <w:sz w:val="20"/>
          <w:szCs w:val="20"/>
        </w:rPr>
        <w:t>TALEIROS CÁNTABROS durante o ano 20</w:t>
      </w:r>
      <w:r w:rsidR="001E3B5C">
        <w:rPr>
          <w:rFonts w:ascii="Arial" w:hAnsi="Arial" w:cs="Arial"/>
          <w:sz w:val="20"/>
          <w:szCs w:val="20"/>
        </w:rPr>
        <w:t>1</w:t>
      </w:r>
      <w:r w:rsidR="008D508F">
        <w:rPr>
          <w:rFonts w:ascii="Arial" w:hAnsi="Arial" w:cs="Arial"/>
          <w:sz w:val="20"/>
          <w:szCs w:val="20"/>
        </w:rPr>
        <w:t>9</w:t>
      </w:r>
      <w:r w:rsidRPr="00AB3870">
        <w:rPr>
          <w:rFonts w:ascii="Arial" w:hAnsi="Arial" w:cs="Arial"/>
          <w:sz w:val="20"/>
          <w:szCs w:val="20"/>
        </w:rPr>
        <w:t xml:space="preserve"> rexistráronse os seguintes accidentes:</w:t>
      </w:r>
    </w:p>
    <w:p w14:paraId="723D2680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17 de maio: 2 feridos que necesitaron atención médica, podendo incorporarse dentro do mesmo día de traballo.</w:t>
      </w:r>
    </w:p>
    <w:p w14:paraId="2EFAE194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23 de xuño: accidente sen lesións que produciron 751,27 € de perdas materiais.</w:t>
      </w:r>
    </w:p>
    <w:p w14:paraId="69ACC5F3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24 de xullo: accidente sen lesións e 150,25 € de perdas materiais.</w:t>
      </w:r>
    </w:p>
    <w:p w14:paraId="2432FDA8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31 de xullo: traballador ferido grave que tarda 15 días en curar.</w:t>
      </w:r>
    </w:p>
    <w:p w14:paraId="5339CB9B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 xml:space="preserve">18 de outubro: accidente que obriga a acudir ao </w:t>
      </w:r>
      <w:proofErr w:type="spellStart"/>
      <w:r w:rsidRPr="00AB3870">
        <w:rPr>
          <w:rFonts w:ascii="Arial" w:hAnsi="Arial" w:cs="Arial"/>
          <w:sz w:val="20"/>
          <w:szCs w:val="20"/>
        </w:rPr>
        <w:t>botiquín</w:t>
      </w:r>
      <w:proofErr w:type="spellEnd"/>
      <w:r w:rsidRPr="00AB3870">
        <w:rPr>
          <w:rFonts w:ascii="Arial" w:hAnsi="Arial" w:cs="Arial"/>
          <w:sz w:val="20"/>
          <w:szCs w:val="20"/>
        </w:rPr>
        <w:t xml:space="preserve"> durante 1 hora.</w:t>
      </w:r>
    </w:p>
    <w:p w14:paraId="6B44CE46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24 de decembro: accidente dun traballador que require intervención hospitalaria, incorporándose ao traballo o 26 de decembro.</w:t>
      </w:r>
    </w:p>
    <w:p w14:paraId="49AA52E2" w14:textId="77777777" w:rsidR="00D838EC" w:rsidRPr="00AB3870" w:rsidRDefault="00D838EC" w:rsidP="00AB387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A empresa paga pólizas por valor de 93.156,87 €. Tendo establecidos os seguintes custos medios:</w:t>
      </w:r>
    </w:p>
    <w:p w14:paraId="263A80E5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Accidentes tipo A: 2.043,44 €</w:t>
      </w:r>
    </w:p>
    <w:p w14:paraId="2D6F8E09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Accidentes tipo B: 450,76 €</w:t>
      </w:r>
    </w:p>
    <w:p w14:paraId="2BA8B5A1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Accidentes tipo C: 180,30 €</w:t>
      </w:r>
    </w:p>
    <w:p w14:paraId="024CAA79" w14:textId="77777777" w:rsidR="00D838EC" w:rsidRPr="00AB3870" w:rsidRDefault="00D838EC" w:rsidP="00AB3870">
      <w:pPr>
        <w:numPr>
          <w:ilvl w:val="1"/>
          <w:numId w:val="1"/>
        </w:numPr>
        <w:tabs>
          <w:tab w:val="clear" w:pos="144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>Accidente tipo D: 108,18 €</w:t>
      </w:r>
    </w:p>
    <w:p w14:paraId="52349449" w14:textId="77777777" w:rsidR="00D838EC" w:rsidRPr="00AB3870" w:rsidRDefault="00D838EC" w:rsidP="00AB387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3870">
        <w:rPr>
          <w:rFonts w:ascii="Arial" w:hAnsi="Arial" w:cs="Arial"/>
          <w:sz w:val="20"/>
          <w:szCs w:val="20"/>
        </w:rPr>
        <w:t xml:space="preserve">Cales son os custos anuais de accidentes da empresa segundo o método de </w:t>
      </w:r>
      <w:proofErr w:type="spellStart"/>
      <w:r w:rsidRPr="00AB3870">
        <w:rPr>
          <w:rFonts w:ascii="Arial" w:hAnsi="Arial" w:cs="Arial"/>
          <w:sz w:val="20"/>
          <w:szCs w:val="20"/>
        </w:rPr>
        <w:t>Simonds</w:t>
      </w:r>
      <w:proofErr w:type="spellEnd"/>
      <w:r w:rsidRPr="00AB3870">
        <w:rPr>
          <w:rFonts w:ascii="Arial" w:hAnsi="Arial" w:cs="Arial"/>
          <w:sz w:val="20"/>
          <w:szCs w:val="20"/>
        </w:rPr>
        <w:t>?</w:t>
      </w:r>
    </w:p>
    <w:p w14:paraId="4629946E" w14:textId="77777777" w:rsidR="008C3D85" w:rsidRPr="00AB3870" w:rsidRDefault="008C3D85" w:rsidP="00AB3870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8C3D85" w:rsidRPr="00AB3870" w:rsidSect="00682AE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6DB6" w14:textId="77777777" w:rsidR="006E0426" w:rsidRDefault="006E0426">
      <w:r>
        <w:separator/>
      </w:r>
    </w:p>
  </w:endnote>
  <w:endnote w:type="continuationSeparator" w:id="0">
    <w:p w14:paraId="178E7676" w14:textId="77777777" w:rsidR="006E0426" w:rsidRDefault="006E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BE0B" w14:textId="4DD58A2F" w:rsidR="00911B5B" w:rsidRPr="00E61376" w:rsidRDefault="00911B5B" w:rsidP="00911B5B">
    <w:pPr>
      <w:pStyle w:val="Piedepgina"/>
      <w:rPr>
        <w:rFonts w:ascii="Comic Sans MS" w:hAnsi="Comic Sans MS" w:cs="Arial"/>
      </w:rPr>
    </w:pPr>
    <w:r w:rsidRPr="00E61376">
      <w:rPr>
        <w:rFonts w:ascii="Comic Sans MS" w:hAnsi="Comic Sans MS"/>
      </w:rPr>
      <w:t>FORMACIÓN E O</w:t>
    </w:r>
    <w:r w:rsidR="00F04A61">
      <w:rPr>
        <w:rFonts w:ascii="Comic Sans MS" w:hAnsi="Comic Sans MS"/>
      </w:rPr>
      <w:t>RIENTACIÓN LABORAL    CURSO 20</w:t>
    </w:r>
    <w:r w:rsidR="00D85D57">
      <w:rPr>
        <w:rFonts w:ascii="Comic Sans MS" w:hAnsi="Comic Sans MS"/>
      </w:rPr>
      <w:t>2</w:t>
    </w:r>
    <w:r w:rsidR="000F73D5">
      <w:rPr>
        <w:rFonts w:ascii="Comic Sans MS" w:hAnsi="Comic Sans MS"/>
      </w:rPr>
      <w:t>3</w:t>
    </w:r>
    <w:r w:rsidR="00F04A61">
      <w:rPr>
        <w:rFonts w:ascii="Comic Sans MS" w:hAnsi="Comic Sans MS"/>
      </w:rPr>
      <w:t>/20</w:t>
    </w:r>
    <w:r w:rsidR="00036F06">
      <w:rPr>
        <w:rFonts w:ascii="Comic Sans MS" w:hAnsi="Comic Sans MS"/>
      </w:rPr>
      <w:t>2</w:t>
    </w:r>
    <w:r w:rsidR="000F73D5">
      <w:rPr>
        <w:rFonts w:ascii="Comic Sans MS" w:hAnsi="Comic Sans MS"/>
      </w:rPr>
      <w:t>4</w:t>
    </w:r>
    <w:r w:rsidRPr="00E61376">
      <w:rPr>
        <w:rFonts w:ascii="Comic Sans MS" w:hAnsi="Comic Sans MS"/>
      </w:rPr>
      <w:tab/>
    </w:r>
    <w:r w:rsidRPr="00E61376">
      <w:rPr>
        <w:rFonts w:ascii="Comic Sans MS" w:hAnsi="Comic Sans MS"/>
      </w:rPr>
      <w:tab/>
    </w:r>
    <w:r w:rsidR="00CF4230" w:rsidRPr="00E61376">
      <w:rPr>
        <w:rFonts w:ascii="Comic Sans MS" w:hAnsi="Comic Sans MS" w:cs="Arial"/>
      </w:rPr>
      <w:fldChar w:fldCharType="begin"/>
    </w:r>
    <w:r w:rsidRPr="00E61376">
      <w:rPr>
        <w:rFonts w:ascii="Comic Sans MS" w:hAnsi="Comic Sans MS" w:cs="Arial"/>
      </w:rPr>
      <w:instrText xml:space="preserve"> PAGE   \* MERGEFORMAT </w:instrText>
    </w:r>
    <w:r w:rsidR="00CF4230" w:rsidRPr="00E61376">
      <w:rPr>
        <w:rFonts w:ascii="Comic Sans MS" w:hAnsi="Comic Sans MS" w:cs="Arial"/>
      </w:rPr>
      <w:fldChar w:fldCharType="separate"/>
    </w:r>
    <w:r w:rsidR="001360D5">
      <w:rPr>
        <w:rFonts w:ascii="Comic Sans MS" w:hAnsi="Comic Sans MS" w:cs="Arial"/>
        <w:noProof/>
      </w:rPr>
      <w:t>1</w:t>
    </w:r>
    <w:r w:rsidR="00CF4230" w:rsidRPr="00E61376">
      <w:rPr>
        <w:rFonts w:ascii="Comic Sans MS" w:hAnsi="Comic Sans MS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9870" w14:textId="77777777" w:rsidR="006E0426" w:rsidRDefault="006E0426">
      <w:r>
        <w:separator/>
      </w:r>
    </w:p>
  </w:footnote>
  <w:footnote w:type="continuationSeparator" w:id="0">
    <w:p w14:paraId="47DBDB39" w14:textId="77777777" w:rsidR="006E0426" w:rsidRDefault="006E0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43568"/>
    <w:multiLevelType w:val="hybridMultilevel"/>
    <w:tmpl w:val="09DED2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6FD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4199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637"/>
    <w:rsid w:val="00035160"/>
    <w:rsid w:val="00036F06"/>
    <w:rsid w:val="000F73D5"/>
    <w:rsid w:val="001360D5"/>
    <w:rsid w:val="001E3B5C"/>
    <w:rsid w:val="002D03EE"/>
    <w:rsid w:val="00385793"/>
    <w:rsid w:val="003A48C8"/>
    <w:rsid w:val="003B054A"/>
    <w:rsid w:val="004754C5"/>
    <w:rsid w:val="004C6245"/>
    <w:rsid w:val="00527C1C"/>
    <w:rsid w:val="005933F7"/>
    <w:rsid w:val="005A0FFD"/>
    <w:rsid w:val="00656637"/>
    <w:rsid w:val="00682AEC"/>
    <w:rsid w:val="006E0426"/>
    <w:rsid w:val="00747AB4"/>
    <w:rsid w:val="00774324"/>
    <w:rsid w:val="007D7E20"/>
    <w:rsid w:val="008C3D85"/>
    <w:rsid w:val="008D508F"/>
    <w:rsid w:val="008E7D6E"/>
    <w:rsid w:val="00911B5B"/>
    <w:rsid w:val="00AB3870"/>
    <w:rsid w:val="00B405D7"/>
    <w:rsid w:val="00CF4230"/>
    <w:rsid w:val="00D03716"/>
    <w:rsid w:val="00D838EC"/>
    <w:rsid w:val="00D85D57"/>
    <w:rsid w:val="00D914AB"/>
    <w:rsid w:val="00DB2E52"/>
    <w:rsid w:val="00E446C0"/>
    <w:rsid w:val="00E73AF4"/>
    <w:rsid w:val="00E800FA"/>
    <w:rsid w:val="00E95657"/>
    <w:rsid w:val="00EC4B8D"/>
    <w:rsid w:val="00EE77D2"/>
    <w:rsid w:val="00F04A61"/>
    <w:rsid w:val="00F6114A"/>
    <w:rsid w:val="00F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594E843"/>
  <w15:docId w15:val="{ED9F7B58-8318-47C6-B9E2-931DC55F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8EC"/>
    <w:rPr>
      <w:sz w:val="24"/>
      <w:szCs w:val="24"/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C3D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C3D8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83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4C62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IS\Datos%20de%20programa\Microsoft\Plantillas\PLANTILLA%20GESTION%202008_0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GESTION 2008_09</Template>
  <TotalTime>13</TotalTime>
  <Pages>2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RELATIVAS A COSTES DE LA SINIESTRALIDAD</vt:lpstr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RELATIVAS A COSTES DE LA SINIESTRALIDAD</dc:title>
  <dc:creator>LOISSM</dc:creator>
  <cp:lastModifiedBy>LOISSM@iesrodolfoucha.es</cp:lastModifiedBy>
  <cp:revision>23</cp:revision>
  <cp:lastPrinted>2019-05-09T10:06:00Z</cp:lastPrinted>
  <dcterms:created xsi:type="dcterms:W3CDTF">2016-04-25T07:18:00Z</dcterms:created>
  <dcterms:modified xsi:type="dcterms:W3CDTF">2023-11-13T09:56:00Z</dcterms:modified>
</cp:coreProperties>
</file>