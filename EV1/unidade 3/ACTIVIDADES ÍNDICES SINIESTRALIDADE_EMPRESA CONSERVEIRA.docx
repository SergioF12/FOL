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4DA3" w14:textId="2F08CF18" w:rsidR="00F34647" w:rsidRPr="00EC3077" w:rsidRDefault="00861FC1" w:rsidP="00861FC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 xml:space="preserve">No departamento de produción dunha empresa conserveira, traballan 20 traballadoras cunha </w:t>
      </w:r>
      <w:r w:rsidRPr="00EC3077">
        <w:rPr>
          <w:rFonts w:ascii="Arial" w:hAnsi="Arial" w:cs="Arial"/>
          <w:b/>
          <w:bCs/>
        </w:rPr>
        <w:t>xornada de luns a venres e horario de 08:00 – 16:00.</w:t>
      </w:r>
    </w:p>
    <w:p w14:paraId="3ED9A6BC" w14:textId="703F2C04" w:rsidR="00861FC1" w:rsidRPr="00EC3077" w:rsidRDefault="00861FC1" w:rsidP="00861FC1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bCs/>
        </w:rPr>
      </w:pPr>
      <w:r w:rsidRPr="00EC3077">
        <w:rPr>
          <w:rFonts w:ascii="Arial" w:hAnsi="Arial" w:cs="Arial"/>
        </w:rPr>
        <w:t xml:space="preserve">Durante o ano 2023 contabilizáronse </w:t>
      </w:r>
      <w:r w:rsidRPr="00EC3077">
        <w:rPr>
          <w:rFonts w:ascii="Arial" w:hAnsi="Arial" w:cs="Arial"/>
          <w:b/>
          <w:bCs/>
        </w:rPr>
        <w:t xml:space="preserve">48 sábados </w:t>
      </w:r>
      <w:r w:rsidRPr="00EC3077">
        <w:rPr>
          <w:rFonts w:ascii="Arial" w:hAnsi="Arial" w:cs="Arial"/>
        </w:rPr>
        <w:t xml:space="preserve">e </w:t>
      </w:r>
      <w:r w:rsidRPr="00EC3077">
        <w:rPr>
          <w:rFonts w:ascii="Arial" w:hAnsi="Arial" w:cs="Arial"/>
          <w:b/>
          <w:bCs/>
        </w:rPr>
        <w:t>48 domingos.</w:t>
      </w:r>
    </w:p>
    <w:p w14:paraId="30A85065" w14:textId="77777777" w:rsidR="00861FC1" w:rsidRPr="00EC3077" w:rsidRDefault="00861FC1" w:rsidP="00861FC1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bCs/>
        </w:rPr>
      </w:pPr>
      <w:r w:rsidRPr="00EC3077">
        <w:rPr>
          <w:rFonts w:ascii="Arial" w:hAnsi="Arial" w:cs="Arial"/>
        </w:rPr>
        <w:t xml:space="preserve">As </w:t>
      </w:r>
      <w:r w:rsidRPr="00EC3077">
        <w:rPr>
          <w:rFonts w:ascii="Arial" w:hAnsi="Arial" w:cs="Arial"/>
          <w:b/>
          <w:bCs/>
        </w:rPr>
        <w:t>horas non traballadas</w:t>
      </w:r>
      <w:r w:rsidRPr="00EC3077">
        <w:rPr>
          <w:rFonts w:ascii="Arial" w:hAnsi="Arial" w:cs="Arial"/>
        </w:rPr>
        <w:t xml:space="preserve"> por: permisos, licenzas e vacacións, ascenderon nese 2023 a </w:t>
      </w:r>
      <w:r w:rsidRPr="00EC3077">
        <w:rPr>
          <w:rFonts w:ascii="Arial" w:hAnsi="Arial" w:cs="Arial"/>
          <w:b/>
          <w:bCs/>
        </w:rPr>
        <w:t xml:space="preserve">4840 </w:t>
      </w:r>
      <w:proofErr w:type="spellStart"/>
      <w:r w:rsidRPr="00EC3077">
        <w:rPr>
          <w:rFonts w:ascii="Arial" w:hAnsi="Arial" w:cs="Arial"/>
          <w:b/>
          <w:bCs/>
        </w:rPr>
        <w:t>hs</w:t>
      </w:r>
      <w:proofErr w:type="spellEnd"/>
      <w:r w:rsidRPr="00EC3077">
        <w:rPr>
          <w:rFonts w:ascii="Arial" w:hAnsi="Arial" w:cs="Arial"/>
          <w:b/>
          <w:bCs/>
        </w:rPr>
        <w:t>.</w:t>
      </w:r>
    </w:p>
    <w:p w14:paraId="00F4F1A4" w14:textId="77777777" w:rsidR="00861FC1" w:rsidRPr="00EC3077" w:rsidRDefault="00861FC1" w:rsidP="00861FC1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 xml:space="preserve">No informe de </w:t>
      </w:r>
      <w:proofErr w:type="spellStart"/>
      <w:r w:rsidRPr="00EC3077">
        <w:rPr>
          <w:rFonts w:ascii="Arial" w:hAnsi="Arial" w:cs="Arial"/>
        </w:rPr>
        <w:t>siniestralidade</w:t>
      </w:r>
      <w:proofErr w:type="spellEnd"/>
      <w:r w:rsidRPr="00EC3077">
        <w:rPr>
          <w:rFonts w:ascii="Arial" w:hAnsi="Arial" w:cs="Arial"/>
        </w:rPr>
        <w:t xml:space="preserve"> laboral, recóllense os seguintes datos:</w:t>
      </w:r>
    </w:p>
    <w:p w14:paraId="0CED9F44" w14:textId="26EE03CA" w:rsidR="00861FC1" w:rsidRPr="00EC3077" w:rsidRDefault="00861FC1" w:rsidP="00861FC1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Arial" w:hAnsi="Arial" w:cs="Arial"/>
        </w:rPr>
      </w:pPr>
      <w:r w:rsidRPr="00EC3077">
        <w:rPr>
          <w:rFonts w:ascii="Arial" w:hAnsi="Arial" w:cs="Arial"/>
          <w:b/>
          <w:bCs/>
        </w:rPr>
        <w:t xml:space="preserve">N </w:t>
      </w:r>
      <w:r w:rsidRPr="00EC3077">
        <w:rPr>
          <w:rFonts w:ascii="Arial" w:hAnsi="Arial" w:cs="Arial"/>
        </w:rPr>
        <w:t xml:space="preserve">(nº total de accidentes) = </w:t>
      </w:r>
      <w:r w:rsidRPr="00EC3077">
        <w:rPr>
          <w:rFonts w:ascii="Arial" w:hAnsi="Arial" w:cs="Arial"/>
          <w:b/>
          <w:bCs/>
        </w:rPr>
        <w:t>20</w:t>
      </w:r>
    </w:p>
    <w:p w14:paraId="62D36405" w14:textId="0E0AE15B" w:rsidR="00861FC1" w:rsidRPr="00EC3077" w:rsidRDefault="00861FC1" w:rsidP="00861FC1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Arial" w:hAnsi="Arial" w:cs="Arial"/>
        </w:rPr>
      </w:pPr>
      <w:proofErr w:type="spellStart"/>
      <w:r w:rsidRPr="00EC3077">
        <w:rPr>
          <w:rFonts w:ascii="Arial" w:hAnsi="Arial" w:cs="Arial"/>
          <w:b/>
          <w:bCs/>
        </w:rPr>
        <w:t>N</w:t>
      </w:r>
      <w:r w:rsidRPr="00EC3077">
        <w:rPr>
          <w:rFonts w:ascii="Arial" w:hAnsi="Arial" w:cs="Arial"/>
          <w:vertAlign w:val="subscript"/>
        </w:rPr>
        <w:t>sen</w:t>
      </w:r>
      <w:proofErr w:type="spellEnd"/>
      <w:r w:rsidRPr="00EC3077">
        <w:rPr>
          <w:rFonts w:ascii="Arial" w:hAnsi="Arial" w:cs="Arial"/>
          <w:vertAlign w:val="subscript"/>
        </w:rPr>
        <w:t xml:space="preserve"> baixa </w:t>
      </w:r>
      <w:r w:rsidRPr="00EC3077">
        <w:rPr>
          <w:rFonts w:ascii="Arial" w:hAnsi="Arial" w:cs="Arial"/>
        </w:rPr>
        <w:t xml:space="preserve">(nº total de accidentes sen baixa) = </w:t>
      </w:r>
      <w:r w:rsidRPr="00EC3077">
        <w:rPr>
          <w:rFonts w:ascii="Arial" w:hAnsi="Arial" w:cs="Arial"/>
          <w:b/>
          <w:bCs/>
        </w:rPr>
        <w:t>5</w:t>
      </w:r>
    </w:p>
    <w:p w14:paraId="4C2C48C6" w14:textId="1DFF5E68" w:rsidR="00861FC1" w:rsidRPr="00EC3077" w:rsidRDefault="00861FC1" w:rsidP="00861FC1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Arial" w:hAnsi="Arial" w:cs="Arial"/>
        </w:rPr>
      </w:pPr>
      <w:proofErr w:type="spellStart"/>
      <w:r w:rsidRPr="00EC3077">
        <w:rPr>
          <w:rFonts w:ascii="Arial" w:hAnsi="Arial" w:cs="Arial"/>
          <w:b/>
          <w:bCs/>
        </w:rPr>
        <w:t>N</w:t>
      </w:r>
      <w:r w:rsidRPr="00EC3077">
        <w:rPr>
          <w:rFonts w:ascii="Arial" w:hAnsi="Arial" w:cs="Arial"/>
          <w:vertAlign w:val="subscript"/>
        </w:rPr>
        <w:t>itinere</w:t>
      </w:r>
      <w:proofErr w:type="spellEnd"/>
      <w:r w:rsidRPr="00EC3077">
        <w:rPr>
          <w:rFonts w:ascii="Arial" w:hAnsi="Arial" w:cs="Arial"/>
          <w:vertAlign w:val="subscript"/>
        </w:rPr>
        <w:t xml:space="preserve"> </w:t>
      </w:r>
      <w:r w:rsidRPr="00EC3077">
        <w:rPr>
          <w:rFonts w:ascii="Arial" w:hAnsi="Arial" w:cs="Arial"/>
        </w:rPr>
        <w:t xml:space="preserve">(accidentes no traxecto do traballado á casa. Todos con baixa) = </w:t>
      </w:r>
      <w:r w:rsidRPr="00EC3077">
        <w:rPr>
          <w:rFonts w:ascii="Arial" w:hAnsi="Arial" w:cs="Arial"/>
          <w:b/>
          <w:bCs/>
        </w:rPr>
        <w:t>2</w:t>
      </w:r>
    </w:p>
    <w:p w14:paraId="2AA5212F" w14:textId="08A94965" w:rsidR="00F34647" w:rsidRPr="00EC3077" w:rsidRDefault="00861FC1" w:rsidP="00861FC1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>As xornadas perdidas a consecuencia dos accidentes foron:</w:t>
      </w:r>
    </w:p>
    <w:p w14:paraId="54DD3121" w14:textId="4386C195" w:rsidR="00861FC1" w:rsidRPr="00EC3077" w:rsidRDefault="00861FC1" w:rsidP="00861FC1">
      <w:pPr>
        <w:pStyle w:val="ListParagraph"/>
        <w:numPr>
          <w:ilvl w:val="1"/>
          <w:numId w:val="3"/>
        </w:numPr>
        <w:spacing w:line="360" w:lineRule="auto"/>
        <w:ind w:left="1276" w:hanging="425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 xml:space="preserve">Os dous accidentes de coche </w:t>
      </w:r>
      <w:r w:rsidRPr="00EC3077">
        <w:rPr>
          <w:rFonts w:ascii="Arial" w:hAnsi="Arial" w:cs="Arial"/>
        </w:rPr>
        <w:sym w:font="Wingdings" w:char="F0E8"/>
      </w:r>
      <w:r w:rsidRPr="00EC3077">
        <w:rPr>
          <w:rFonts w:ascii="Arial" w:hAnsi="Arial" w:cs="Arial"/>
        </w:rPr>
        <w:t xml:space="preserve"> 30 días/cada</w:t>
      </w:r>
    </w:p>
    <w:p w14:paraId="09494968" w14:textId="77777777" w:rsidR="00EF1B73" w:rsidRPr="00EC3077" w:rsidRDefault="00EF1B73" w:rsidP="00861FC1">
      <w:pPr>
        <w:pStyle w:val="ListParagraph"/>
        <w:numPr>
          <w:ilvl w:val="1"/>
          <w:numId w:val="3"/>
        </w:numPr>
        <w:spacing w:line="360" w:lineRule="auto"/>
        <w:ind w:left="1276" w:hanging="425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>O</w:t>
      </w:r>
      <w:r w:rsidR="00861FC1" w:rsidRPr="00EC3077">
        <w:rPr>
          <w:rFonts w:ascii="Arial" w:hAnsi="Arial" w:cs="Arial"/>
        </w:rPr>
        <w:t>s accidentes con baixa restantes</w:t>
      </w:r>
      <w:r w:rsidRPr="00EC3077">
        <w:rPr>
          <w:rFonts w:ascii="Arial" w:hAnsi="Arial" w:cs="Arial"/>
        </w:rPr>
        <w:t xml:space="preserve"> (13)</w:t>
      </w:r>
      <w:r w:rsidR="00861FC1" w:rsidRPr="00EC3077">
        <w:rPr>
          <w:rFonts w:ascii="Arial" w:hAnsi="Arial" w:cs="Arial"/>
        </w:rPr>
        <w:t xml:space="preserve"> </w:t>
      </w:r>
      <w:r w:rsidRPr="00EC3077">
        <w:rPr>
          <w:rFonts w:ascii="Arial" w:hAnsi="Arial" w:cs="Arial"/>
        </w:rPr>
        <w:t>amosan o seguinte detalle:</w:t>
      </w:r>
      <w:r w:rsidR="00861FC1" w:rsidRPr="00EC3077">
        <w:rPr>
          <w:rFonts w:ascii="Arial" w:hAnsi="Arial" w:cs="Arial"/>
        </w:rPr>
        <w:t xml:space="preserve"> </w:t>
      </w:r>
    </w:p>
    <w:p w14:paraId="4ABB3132" w14:textId="6BD38AEA" w:rsidR="00EF1B73" w:rsidRPr="00EC3077" w:rsidRDefault="00EF1B73" w:rsidP="00EF1B73">
      <w:pPr>
        <w:pStyle w:val="ListParagraph"/>
        <w:numPr>
          <w:ilvl w:val="2"/>
          <w:numId w:val="3"/>
        </w:numPr>
        <w:spacing w:line="360" w:lineRule="auto"/>
        <w:ind w:left="1701" w:hanging="425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>5 deles duraron 15 días/cada.</w:t>
      </w:r>
    </w:p>
    <w:p w14:paraId="2EA18CE6" w14:textId="4D8B15E3" w:rsidR="00861FC1" w:rsidRPr="00EC3077" w:rsidRDefault="00EF1B73" w:rsidP="00EF1B73">
      <w:pPr>
        <w:pStyle w:val="ListParagraph"/>
        <w:numPr>
          <w:ilvl w:val="2"/>
          <w:numId w:val="3"/>
        </w:numPr>
        <w:spacing w:line="360" w:lineRule="auto"/>
        <w:ind w:left="1701" w:hanging="425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>Outros 5 duraron 34</w:t>
      </w:r>
      <w:r w:rsidR="00861FC1" w:rsidRPr="00EC3077">
        <w:rPr>
          <w:rFonts w:ascii="Arial" w:hAnsi="Arial" w:cs="Arial"/>
        </w:rPr>
        <w:t xml:space="preserve"> días/cada</w:t>
      </w:r>
      <w:r w:rsidRPr="00EC3077">
        <w:rPr>
          <w:rFonts w:ascii="Arial" w:hAnsi="Arial" w:cs="Arial"/>
        </w:rPr>
        <w:t>.</w:t>
      </w:r>
    </w:p>
    <w:p w14:paraId="058A43F7" w14:textId="3A7249EF" w:rsidR="00EF1B73" w:rsidRPr="00EC3077" w:rsidRDefault="00EF1B73" w:rsidP="00EF1B73">
      <w:pPr>
        <w:pStyle w:val="ListParagraph"/>
        <w:numPr>
          <w:ilvl w:val="2"/>
          <w:numId w:val="3"/>
        </w:numPr>
        <w:spacing w:line="360" w:lineRule="auto"/>
        <w:ind w:left="1701" w:hanging="425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>Os dous restantes duraron 180 días/cada.</w:t>
      </w:r>
    </w:p>
    <w:p w14:paraId="4705E3C2" w14:textId="77777777" w:rsidR="00861FC1" w:rsidRPr="00EC3077" w:rsidRDefault="00861FC1" w:rsidP="00EF1B73">
      <w:pPr>
        <w:spacing w:line="360" w:lineRule="auto"/>
        <w:jc w:val="both"/>
        <w:rPr>
          <w:rFonts w:ascii="Arial" w:hAnsi="Arial" w:cs="Arial"/>
        </w:rPr>
      </w:pPr>
    </w:p>
    <w:p w14:paraId="1BF6E00B" w14:textId="1678A115" w:rsidR="00F34647" w:rsidRPr="00EC3077" w:rsidRDefault="00EF1B73" w:rsidP="00F461E6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>Calcula:</w:t>
      </w:r>
    </w:p>
    <w:p w14:paraId="0C7BCE09" w14:textId="0100CB4C" w:rsidR="00EF1B73" w:rsidRPr="00EC3077" w:rsidRDefault="00EF1B73" w:rsidP="00EF1B73">
      <w:pPr>
        <w:pStyle w:val="ListParagraph"/>
        <w:numPr>
          <w:ilvl w:val="0"/>
          <w:numId w:val="4"/>
        </w:numPr>
        <w:suppressAutoHyphens/>
        <w:spacing w:line="360" w:lineRule="auto"/>
        <w:ind w:left="851" w:hanging="425"/>
        <w:jc w:val="both"/>
        <w:rPr>
          <w:rFonts w:ascii="Arial" w:hAnsi="Arial" w:cs="Arial"/>
        </w:rPr>
      </w:pPr>
      <w:proofErr w:type="spellStart"/>
      <w:r w:rsidRPr="00EC3077">
        <w:rPr>
          <w:rFonts w:ascii="Arial" w:hAnsi="Arial" w:cs="Arial"/>
        </w:rPr>
        <w:t>IF</w:t>
      </w:r>
      <w:r w:rsidRPr="00EC3077">
        <w:rPr>
          <w:rFonts w:ascii="Arial" w:hAnsi="Arial" w:cs="Arial"/>
          <w:vertAlign w:val="subscript"/>
        </w:rPr>
        <w:t>xeral</w:t>
      </w:r>
      <w:proofErr w:type="spellEnd"/>
    </w:p>
    <w:p w14:paraId="5C7387BF" w14:textId="507A86DD" w:rsidR="00EF1B73" w:rsidRPr="00EC3077" w:rsidRDefault="00EF1B73" w:rsidP="00EF1B73">
      <w:pPr>
        <w:pStyle w:val="ListParagraph"/>
        <w:numPr>
          <w:ilvl w:val="0"/>
          <w:numId w:val="4"/>
        </w:numPr>
        <w:suppressAutoHyphens/>
        <w:spacing w:line="360" w:lineRule="auto"/>
        <w:ind w:left="851" w:hanging="425"/>
        <w:jc w:val="both"/>
        <w:rPr>
          <w:rFonts w:ascii="Arial" w:hAnsi="Arial" w:cs="Arial"/>
        </w:rPr>
      </w:pPr>
      <w:proofErr w:type="spellStart"/>
      <w:r w:rsidRPr="00EC3077">
        <w:rPr>
          <w:rFonts w:ascii="Arial" w:hAnsi="Arial" w:cs="Arial"/>
        </w:rPr>
        <w:t>IF</w:t>
      </w:r>
      <w:r w:rsidRPr="00EC3077">
        <w:rPr>
          <w:rFonts w:ascii="Arial" w:hAnsi="Arial" w:cs="Arial"/>
          <w:vertAlign w:val="subscript"/>
        </w:rPr>
        <w:t>con</w:t>
      </w:r>
      <w:proofErr w:type="spellEnd"/>
      <w:r w:rsidRPr="00EC3077">
        <w:rPr>
          <w:rFonts w:ascii="Arial" w:hAnsi="Arial" w:cs="Arial"/>
          <w:vertAlign w:val="subscript"/>
        </w:rPr>
        <w:t xml:space="preserve"> baixa</w:t>
      </w:r>
    </w:p>
    <w:p w14:paraId="6DBB7F87" w14:textId="365DFCAE" w:rsidR="00EF1B73" w:rsidRPr="00EC3077" w:rsidRDefault="00EF1B73" w:rsidP="00EF1B73">
      <w:pPr>
        <w:pStyle w:val="ListParagraph"/>
        <w:numPr>
          <w:ilvl w:val="0"/>
          <w:numId w:val="4"/>
        </w:numPr>
        <w:suppressAutoHyphens/>
        <w:spacing w:line="360" w:lineRule="auto"/>
        <w:ind w:left="851" w:hanging="425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>IG</w:t>
      </w:r>
    </w:p>
    <w:p w14:paraId="5213091D" w14:textId="2AD9DED3" w:rsidR="00EF1B73" w:rsidRPr="00EC3077" w:rsidRDefault="00EF1B73" w:rsidP="00EF1B73">
      <w:pPr>
        <w:pStyle w:val="ListParagraph"/>
        <w:numPr>
          <w:ilvl w:val="0"/>
          <w:numId w:val="4"/>
        </w:numPr>
        <w:suppressAutoHyphens/>
        <w:spacing w:line="360" w:lineRule="auto"/>
        <w:ind w:left="851" w:hanging="425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>TAXA INCIDENCIA (TI)</w:t>
      </w:r>
    </w:p>
    <w:p w14:paraId="33C79C8D" w14:textId="10CE8FD1" w:rsidR="00EF1B73" w:rsidRPr="00EC3077" w:rsidRDefault="00EF1B73" w:rsidP="00EF1B73">
      <w:pPr>
        <w:pStyle w:val="ListParagraph"/>
        <w:numPr>
          <w:ilvl w:val="0"/>
          <w:numId w:val="4"/>
        </w:numPr>
        <w:suppressAutoHyphens/>
        <w:spacing w:line="360" w:lineRule="auto"/>
        <w:ind w:left="851" w:hanging="425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>DURACIÓN MEDIA DE INCAPACIDADES (DMI)</w:t>
      </w:r>
    </w:p>
    <w:p w14:paraId="6867F8C2" w14:textId="76D8E04D" w:rsidR="00EF1B73" w:rsidRPr="00EC3077" w:rsidRDefault="00EF1B73" w:rsidP="00EF1B73">
      <w:pPr>
        <w:pStyle w:val="ListParagraph"/>
        <w:numPr>
          <w:ilvl w:val="0"/>
          <w:numId w:val="4"/>
        </w:numPr>
        <w:suppressAutoHyphens/>
        <w:spacing w:line="360" w:lineRule="auto"/>
        <w:ind w:left="851" w:hanging="425"/>
        <w:jc w:val="both"/>
        <w:rPr>
          <w:rFonts w:ascii="Arial" w:hAnsi="Arial" w:cs="Arial"/>
        </w:rPr>
      </w:pPr>
      <w:r w:rsidRPr="00EC3077">
        <w:rPr>
          <w:rFonts w:ascii="Arial" w:hAnsi="Arial" w:cs="Arial"/>
        </w:rPr>
        <w:t>IS</w:t>
      </w:r>
    </w:p>
    <w:p w14:paraId="1E2E8961" w14:textId="77777777" w:rsidR="00EF1B73" w:rsidRPr="00EC3077" w:rsidRDefault="00EF1B73" w:rsidP="00F461E6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</w:p>
    <w:sectPr w:rsidR="00EF1B73" w:rsidRPr="00EC3077" w:rsidSect="004C7A4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28CE" w14:textId="77777777" w:rsidR="00377F44" w:rsidRDefault="00377F44">
      <w:r>
        <w:separator/>
      </w:r>
    </w:p>
  </w:endnote>
  <w:endnote w:type="continuationSeparator" w:id="0">
    <w:p w14:paraId="22D920B8" w14:textId="77777777" w:rsidR="00377F44" w:rsidRDefault="0037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3368" w14:textId="18B0A631" w:rsidR="008C3D85" w:rsidRPr="00D259CF" w:rsidRDefault="00D259CF" w:rsidP="00D259CF">
    <w:pPr>
      <w:pStyle w:val="Footer"/>
      <w:rPr>
        <w:rFonts w:ascii="Comic Sans MS" w:hAnsi="Comic Sans MS" w:cs="Arial"/>
      </w:rPr>
    </w:pPr>
    <w:r>
      <w:rPr>
        <w:rFonts w:ascii="Comic Sans MS" w:hAnsi="Comic Sans MS"/>
      </w:rPr>
      <w:t>FORMACIÓN E ORIENTACIÓN LABORAL    CURSO 20</w:t>
    </w:r>
    <w:r w:rsidR="00964348">
      <w:rPr>
        <w:rFonts w:ascii="Comic Sans MS" w:hAnsi="Comic Sans MS"/>
      </w:rPr>
      <w:t>23</w:t>
    </w:r>
    <w:r>
      <w:rPr>
        <w:rFonts w:ascii="Comic Sans MS" w:hAnsi="Comic Sans MS"/>
      </w:rPr>
      <w:t>/20</w:t>
    </w:r>
    <w:r w:rsidR="002C2233">
      <w:rPr>
        <w:rFonts w:ascii="Comic Sans MS" w:hAnsi="Comic Sans MS"/>
      </w:rPr>
      <w:t>2</w:t>
    </w:r>
    <w:r w:rsidR="00964348">
      <w:rPr>
        <w:rFonts w:ascii="Comic Sans MS" w:hAnsi="Comic Sans MS"/>
      </w:rPr>
      <w:t>4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 w:rsidR="00492A41">
      <w:rPr>
        <w:rFonts w:ascii="Comic Sans MS" w:hAnsi="Comic Sans MS" w:cs="Arial"/>
      </w:rPr>
      <w:fldChar w:fldCharType="begin"/>
    </w:r>
    <w:r>
      <w:rPr>
        <w:rFonts w:ascii="Comic Sans MS" w:hAnsi="Comic Sans MS" w:cs="Arial"/>
      </w:rPr>
      <w:instrText xml:space="preserve"> PAGE   \* MERGEFORMAT </w:instrText>
    </w:r>
    <w:r w:rsidR="00492A41">
      <w:rPr>
        <w:rFonts w:ascii="Comic Sans MS" w:hAnsi="Comic Sans MS" w:cs="Arial"/>
      </w:rPr>
      <w:fldChar w:fldCharType="separate"/>
    </w:r>
    <w:r w:rsidR="00F34647">
      <w:rPr>
        <w:rFonts w:ascii="Comic Sans MS" w:hAnsi="Comic Sans MS" w:cs="Arial"/>
        <w:noProof/>
      </w:rPr>
      <w:t>4</w:t>
    </w:r>
    <w:r w:rsidR="00492A41">
      <w:rPr>
        <w:rFonts w:ascii="Comic Sans MS" w:hAnsi="Comic Sans MS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3FED" w14:textId="77777777" w:rsidR="00377F44" w:rsidRDefault="00377F44">
      <w:r>
        <w:separator/>
      </w:r>
    </w:p>
  </w:footnote>
  <w:footnote w:type="continuationSeparator" w:id="0">
    <w:p w14:paraId="7EF26C4B" w14:textId="77777777" w:rsidR="00377F44" w:rsidRDefault="00377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2043"/>
    <w:multiLevelType w:val="multilevel"/>
    <w:tmpl w:val="AB822D84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4AAD00EE"/>
    <w:multiLevelType w:val="multilevel"/>
    <w:tmpl w:val="F7E0E180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51114CB7"/>
    <w:multiLevelType w:val="hybridMultilevel"/>
    <w:tmpl w:val="ADD2C5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0E0B3E"/>
    <w:multiLevelType w:val="hybridMultilevel"/>
    <w:tmpl w:val="FB405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45F2E"/>
    <w:multiLevelType w:val="hybridMultilevel"/>
    <w:tmpl w:val="AEC89E52"/>
    <w:lvl w:ilvl="0" w:tplc="0C0A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num w:numId="1" w16cid:durableId="523398309">
    <w:abstractNumId w:val="2"/>
  </w:num>
  <w:num w:numId="2" w16cid:durableId="1502770302">
    <w:abstractNumId w:val="3"/>
  </w:num>
  <w:num w:numId="3" w16cid:durableId="640891873">
    <w:abstractNumId w:val="4"/>
  </w:num>
  <w:num w:numId="4" w16cid:durableId="1735927749">
    <w:abstractNumId w:val="0"/>
  </w:num>
  <w:num w:numId="5" w16cid:durableId="1230193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2F"/>
    <w:rsid w:val="001F7035"/>
    <w:rsid w:val="00216424"/>
    <w:rsid w:val="0022080C"/>
    <w:rsid w:val="002C2233"/>
    <w:rsid w:val="00377F44"/>
    <w:rsid w:val="00492A41"/>
    <w:rsid w:val="004C7A4E"/>
    <w:rsid w:val="0056422D"/>
    <w:rsid w:val="00572F66"/>
    <w:rsid w:val="005908B6"/>
    <w:rsid w:val="00617A39"/>
    <w:rsid w:val="00663810"/>
    <w:rsid w:val="00774324"/>
    <w:rsid w:val="008203A7"/>
    <w:rsid w:val="00861FC1"/>
    <w:rsid w:val="00887AB8"/>
    <w:rsid w:val="0089224C"/>
    <w:rsid w:val="008C3D85"/>
    <w:rsid w:val="008F222F"/>
    <w:rsid w:val="00964348"/>
    <w:rsid w:val="009B026B"/>
    <w:rsid w:val="00A02ADE"/>
    <w:rsid w:val="00A15C4F"/>
    <w:rsid w:val="00A24B80"/>
    <w:rsid w:val="00AC357B"/>
    <w:rsid w:val="00B07C7F"/>
    <w:rsid w:val="00C20C9E"/>
    <w:rsid w:val="00C40EB4"/>
    <w:rsid w:val="00C752FF"/>
    <w:rsid w:val="00D259CF"/>
    <w:rsid w:val="00D914AB"/>
    <w:rsid w:val="00E52449"/>
    <w:rsid w:val="00EC3077"/>
    <w:rsid w:val="00EC4B8D"/>
    <w:rsid w:val="00EF1B73"/>
    <w:rsid w:val="00F2105F"/>
    <w:rsid w:val="00F34647"/>
    <w:rsid w:val="00F43987"/>
    <w:rsid w:val="00F4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EBE1FF"/>
  <w15:docId w15:val="{4004A563-CFD9-4FF8-AAFE-F552AD9D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3810"/>
    <w:rPr>
      <w:sz w:val="24"/>
      <w:szCs w:val="24"/>
      <w:lang w:val="gl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3D8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8C3D85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663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259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7A39"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qFormat/>
    <w:rsid w:val="00EF1B73"/>
    <w:rPr>
      <w:lang w:val="gl-ES"/>
    </w:rPr>
  </w:style>
  <w:style w:type="character" w:customStyle="1" w:styleId="Ancladenotaalpie">
    <w:name w:val="Ancla de nota al pie"/>
    <w:rsid w:val="00EF1B73"/>
    <w:rPr>
      <w:vertAlign w:val="superscript"/>
    </w:rPr>
  </w:style>
  <w:style w:type="character" w:customStyle="1" w:styleId="Caracteresdenotaalpie">
    <w:name w:val="Caracteres de nota al pie"/>
    <w:qFormat/>
    <w:rsid w:val="00EF1B73"/>
  </w:style>
  <w:style w:type="paragraph" w:styleId="FootnoteText">
    <w:name w:val="footnote text"/>
    <w:basedOn w:val="Normal"/>
    <w:link w:val="FootnoteTextChar"/>
    <w:rsid w:val="00EF1B73"/>
    <w:pPr>
      <w:suppressAutoHyphens/>
    </w:pPr>
    <w:rPr>
      <w:sz w:val="20"/>
      <w:szCs w:val="20"/>
    </w:rPr>
  </w:style>
  <w:style w:type="character" w:customStyle="1" w:styleId="TextonotapieCar1">
    <w:name w:val="Texto nota pie Car1"/>
    <w:basedOn w:val="DefaultParagraphFont"/>
    <w:rsid w:val="00EF1B73"/>
    <w:rPr>
      <w:lang w:val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IS\Datos%20de%20programa\Microsoft\Plantillas\PLANTILLA%20GESTION%202008_0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GESTION 2008_09</Template>
  <TotalTime>0</TotalTime>
  <Pages>1</Pages>
  <Words>153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principales índices estadísticos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principales índices estadísticos</dc:title>
  <dc:creator>LOISSM</dc:creator>
  <cp:lastModifiedBy>LOISSM@iesrodolfoucha.es</cp:lastModifiedBy>
  <cp:revision>2</cp:revision>
  <cp:lastPrinted>2019-05-14T10:32:00Z</cp:lastPrinted>
  <dcterms:created xsi:type="dcterms:W3CDTF">2023-11-24T10:19:00Z</dcterms:created>
  <dcterms:modified xsi:type="dcterms:W3CDTF">2023-11-24T10:19:00Z</dcterms:modified>
</cp:coreProperties>
</file>